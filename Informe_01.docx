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094E" w14:textId="4C98A7BD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 xml:space="preserve">INFORME DE AVANCE DE </w:t>
      </w:r>
      <w:r w:rsidR="006B60BF">
        <w:rPr>
          <w:rFonts w:cs="Arial"/>
          <w:b/>
          <w:noProof/>
          <w:sz w:val="36"/>
          <w:lang w:val="es-PE"/>
        </w:rPr>
        <w:t>SISTEMA</w:t>
      </w:r>
      <w:r w:rsidR="003F24E4">
        <w:rPr>
          <w:rFonts w:cs="Arial"/>
          <w:b/>
          <w:noProof/>
          <w:sz w:val="36"/>
          <w:lang w:val="es-PE"/>
        </w:rPr>
        <w:t xml:space="preserve"> PETI</w:t>
      </w:r>
    </w:p>
    <w:p w14:paraId="1B9DC5F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0EC032EE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7E6E8FA7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7D5BB3A5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7289E68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5E1320" w14:textId="14FBFC39" w:rsidR="001C39AD" w:rsidRPr="00F53527" w:rsidRDefault="006255FB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“Sistema de Gestion de PETI”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710881E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042CA67" w14:textId="14B5E9A0" w:rsidR="001C39AD" w:rsidRPr="00F53527" w:rsidRDefault="006255FB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11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10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4207C62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7"/>
        <w:gridCol w:w="1999"/>
        <w:gridCol w:w="3044"/>
        <w:gridCol w:w="2020"/>
      </w:tblGrid>
      <w:tr w:rsidR="00F53527" w:rsidRPr="00F53527" w14:paraId="4F4A72FD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A1173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8C3A9A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0E6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73EA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FD65751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62A3F34" w14:textId="7476284D" w:rsidR="001C39AD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Mamani Valdivia, Elvis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DC7B24A" w14:textId="142EA6BB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2020068763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10F993A" w14:textId="304454F5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Pr="0004165D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elvmamani@upt.pe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4E75FF77" w14:textId="11ACFAE0" w:rsidR="001C39AD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Project Manangmet - Developer</w:t>
            </w:r>
          </w:p>
        </w:tc>
      </w:tr>
      <w:tr w:rsidR="00F53527" w:rsidRPr="00F53527" w14:paraId="575E2A93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CE0909E" w14:textId="044141FE" w:rsidR="0099687C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Chino Rivera, Angel Alessandro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E190791" w14:textId="33FCE995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2021069830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31441D6B" w14:textId="145029C4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6255FB">
              <w:rPr>
                <w:rFonts w:cs="Arial"/>
                <w:bCs/>
                <w:noProof/>
                <w:sz w:val="20"/>
                <w:szCs w:val="20"/>
                <w:lang w:val="es-PE"/>
              </w:rPr>
              <w:t>ac2021069830@virtual.upt.pe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D296040" w14:textId="053722B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99687C" w:rsidRPr="008207CD" w14:paraId="1A899564" w14:textId="77777777" w:rsidTr="006255FB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52943380" w14:textId="06D1BB81" w:rsidR="0099687C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Paja de la cruz, Piero Alexander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A889722" w14:textId="2A3A410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2020067576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51AC0D5" w14:textId="5A12F926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pp2020067576@virtua.upt.pe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6E6457CF" w14:textId="63C93B82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6255FB" w:rsidRPr="008207CD" w14:paraId="6365E840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BE31020" w14:textId="3D8EAD53" w:rsidR="006255FB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Luna Juarez, Juan Brendon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0EE78E9" w14:textId="64D859D0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2020068762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7A161F5" w14:textId="77777777" w:rsidR="006255FB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537A948" w14:textId="730FEAAD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</w:tbl>
    <w:p w14:paraId="2B34D41A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4B9BAD2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1ADAAD1E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40C7CF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E088C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8207CD" w14:paraId="7D6698E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2300B99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39D329" w14:textId="677D4B53" w:rsidR="001B634B" w:rsidRPr="00F53527" w:rsidRDefault="008207CD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https://github.com/ElvisValdivia/TG_Planeamiento_Luna_Mamani_Paja_Chino.git</w:t>
            </w:r>
          </w:p>
        </w:tc>
      </w:tr>
      <w:tr w:rsidR="00C464DC" w:rsidRPr="00F53527" w14:paraId="275706B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5DA5474" w14:textId="2142DDBE" w:rsidR="00C464DC" w:rsidRPr="00F53527" w:rsidRDefault="00C464DC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E6C66C" w14:textId="2BDD4004" w:rsidR="00C464DC" w:rsidRDefault="00C464DC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C464DC">
              <w:rPr>
                <w:rFonts w:cs="Arial"/>
                <w:bCs/>
                <w:noProof/>
                <w:color w:val="BFBFBF" w:themeColor="background1" w:themeShade="BF"/>
                <w:sz w:val="20"/>
                <w:szCs w:val="20"/>
                <w:lang w:val="es-PE"/>
              </w:rPr>
              <w:t>Entre 1% a 10%</w:t>
            </w:r>
          </w:p>
        </w:tc>
      </w:tr>
    </w:tbl>
    <w:p w14:paraId="64056515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3E03BE41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30A6A579" w14:textId="1F7F9B2E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</w:t>
      </w:r>
      <w:r w:rsidR="00C464DC">
        <w:rPr>
          <w:noProof/>
          <w:lang w:val="es-PE"/>
        </w:rPr>
        <w:t xml:space="preserve">del sistema </w:t>
      </w:r>
      <w:r w:rsidR="0099687C" w:rsidRPr="00F53527">
        <w:rPr>
          <w:noProof/>
          <w:lang w:val="es-PE"/>
        </w:rPr>
        <w:t>en esta semana.</w:t>
      </w:r>
    </w:p>
    <w:p w14:paraId="0426CEFB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6255FB" w14:paraId="6F6E8AE2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FDF1340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424647E8" w14:textId="57AA60B0" w:rsidR="0099687C" w:rsidRDefault="008207CD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  <w:p w14:paraId="6EC1C85A" w14:textId="77777777" w:rsidR="008207CD" w:rsidRDefault="008207CD" w:rsidP="0061563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BF27491" w14:textId="1B29DBC3" w:rsidR="008207CD" w:rsidRPr="00F53527" w:rsidRDefault="008207CD" w:rsidP="0061563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7ED2E062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7AF6F92C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2"/>
          <w:footerReference w:type="even" r:id="rId13"/>
          <w:footerReference w:type="default" r:id="rId14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6FC20AA3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1445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10262"/>
        <w:gridCol w:w="3489"/>
      </w:tblGrid>
      <w:tr w:rsidR="00F53527" w:rsidRPr="00F53527" w14:paraId="3F45995C" w14:textId="77777777" w:rsidTr="00A31A1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021F0096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10262" w:type="dxa"/>
            <w:shd w:val="clear" w:color="auto" w:fill="D5DCE4" w:themeFill="text2" w:themeFillTint="33"/>
            <w:vAlign w:val="center"/>
            <w:hideMark/>
          </w:tcPr>
          <w:p w14:paraId="7A662739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489" w:type="dxa"/>
            <w:shd w:val="clear" w:color="auto" w:fill="D5DCE4" w:themeFill="text2" w:themeFillTint="33"/>
            <w:vAlign w:val="center"/>
            <w:hideMark/>
          </w:tcPr>
          <w:p w14:paraId="3BFBA068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F53527" w:rsidRPr="00A31A1A" w14:paraId="4DF7C659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6C19479E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20DD7981" w14:textId="3F3BC51F" w:rsidR="0099687C" w:rsidRPr="00F53527" w:rsidRDefault="00A31A1A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avanzo con respecto al frontend el diseño de la pantalla principal y sus botones, asimismo el formulario de Mision del sistema.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B8AFC23" w14:textId="6AE52FAC" w:rsidR="0099687C" w:rsidRPr="00F53527" w:rsidRDefault="00A31A1A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Piero Paja</w:t>
            </w:r>
          </w:p>
        </w:tc>
      </w:tr>
      <w:tr w:rsidR="00F53527" w:rsidRPr="00A31A1A" w14:paraId="40D2340B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8112E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5BA7536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encargara de realizar el formulario de valores del sistema</w:t>
            </w:r>
          </w:p>
          <w:p w14:paraId="33C0230E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4CB77D0E" w14:textId="0FEB19F5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Elvis Mamani</w:t>
            </w:r>
          </w:p>
          <w:p w14:paraId="6D0DADD2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3CA7E8A0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5B237345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DB408DB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encargara de realizar el fomrulario de Vision</w:t>
            </w:r>
          </w:p>
          <w:p w14:paraId="7A09FFC5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0E351F80" w14:textId="0DCEF56F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Angel Chino</w:t>
            </w:r>
          </w:p>
          <w:p w14:paraId="6CA623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6130B5B1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09418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C77AA9D" w14:textId="4B7D1A22" w:rsidR="0099687C" w:rsidRPr="00F53527" w:rsidRDefault="00A31A1A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 encargo de crear el login de acceso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FE08E5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5D9020E" w14:textId="25C5EAAC" w:rsidR="0099687C" w:rsidRPr="00F53527" w:rsidRDefault="00A31A1A" w:rsidP="00A31A1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Juan Luna</w:t>
            </w:r>
          </w:p>
        </w:tc>
      </w:tr>
    </w:tbl>
    <w:p w14:paraId="51F2F00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99687C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8713" w14:textId="77777777" w:rsidR="00A4573F" w:rsidRDefault="00A4573F" w:rsidP="00D4300C">
      <w:r>
        <w:separator/>
      </w:r>
    </w:p>
  </w:endnote>
  <w:endnote w:type="continuationSeparator" w:id="0">
    <w:p w14:paraId="4F6D9034" w14:textId="77777777" w:rsidR="00A4573F" w:rsidRDefault="00A4573F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3FCF3D2A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6A5990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9CC6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4839" w14:textId="77777777" w:rsidR="00A4573F" w:rsidRDefault="00A4573F" w:rsidP="00D4300C">
      <w:r>
        <w:separator/>
      </w:r>
    </w:p>
  </w:footnote>
  <w:footnote w:type="continuationSeparator" w:id="0">
    <w:p w14:paraId="7C32F64B" w14:textId="77777777" w:rsidR="00A4573F" w:rsidRDefault="00A4573F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BD3A" w14:textId="40125951" w:rsidR="001B44D5" w:rsidRPr="0099687C" w:rsidRDefault="003F24E4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>
      <w:rPr>
        <w:rFonts w:cs="Arial"/>
        <w:noProof/>
        <w:color w:val="808080" w:themeColor="background1" w:themeShade="80"/>
        <w:sz w:val="16"/>
        <w:szCs w:val="16"/>
        <w:lang w:val="es-PE"/>
      </w:rPr>
      <w:t>PLANEAMIENTO ESTRATÉGICO</w:t>
    </w:r>
    <w:r w:rsidR="0099687C"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 xml:space="preserve">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085960">
    <w:abstractNumId w:val="9"/>
  </w:num>
  <w:num w:numId="2" w16cid:durableId="509830556">
    <w:abstractNumId w:val="8"/>
  </w:num>
  <w:num w:numId="3" w16cid:durableId="681905693">
    <w:abstractNumId w:val="7"/>
  </w:num>
  <w:num w:numId="4" w16cid:durableId="1345939251">
    <w:abstractNumId w:val="6"/>
  </w:num>
  <w:num w:numId="5" w16cid:durableId="1580673396">
    <w:abstractNumId w:val="5"/>
  </w:num>
  <w:num w:numId="6" w16cid:durableId="522330707">
    <w:abstractNumId w:val="4"/>
  </w:num>
  <w:num w:numId="7" w16cid:durableId="1136144459">
    <w:abstractNumId w:val="3"/>
  </w:num>
  <w:num w:numId="8" w16cid:durableId="196162354">
    <w:abstractNumId w:val="2"/>
  </w:num>
  <w:num w:numId="9" w16cid:durableId="99567111">
    <w:abstractNumId w:val="1"/>
  </w:num>
  <w:num w:numId="10" w16cid:durableId="1147092732">
    <w:abstractNumId w:val="0"/>
  </w:num>
  <w:num w:numId="11" w16cid:durableId="169948541">
    <w:abstractNumId w:val="24"/>
  </w:num>
  <w:num w:numId="12" w16cid:durableId="820079559">
    <w:abstractNumId w:val="34"/>
  </w:num>
  <w:num w:numId="13" w16cid:durableId="244384042">
    <w:abstractNumId w:val="33"/>
  </w:num>
  <w:num w:numId="14" w16cid:durableId="906842976">
    <w:abstractNumId w:val="20"/>
  </w:num>
  <w:num w:numId="15" w16cid:durableId="1354190040">
    <w:abstractNumId w:val="16"/>
  </w:num>
  <w:num w:numId="16" w16cid:durableId="2141259805">
    <w:abstractNumId w:val="23"/>
  </w:num>
  <w:num w:numId="17" w16cid:durableId="1899317889">
    <w:abstractNumId w:val="29"/>
  </w:num>
  <w:num w:numId="18" w16cid:durableId="1823618837">
    <w:abstractNumId w:val="28"/>
  </w:num>
  <w:num w:numId="19" w16cid:durableId="1816413734">
    <w:abstractNumId w:val="13"/>
  </w:num>
  <w:num w:numId="20" w16cid:durableId="2071612419">
    <w:abstractNumId w:val="14"/>
  </w:num>
  <w:num w:numId="21" w16cid:durableId="198861376">
    <w:abstractNumId w:val="25"/>
  </w:num>
  <w:num w:numId="22" w16cid:durableId="938373505">
    <w:abstractNumId w:val="17"/>
  </w:num>
  <w:num w:numId="23" w16cid:durableId="1598369334">
    <w:abstractNumId w:val="15"/>
  </w:num>
  <w:num w:numId="24" w16cid:durableId="1661304292">
    <w:abstractNumId w:val="10"/>
  </w:num>
  <w:num w:numId="25" w16cid:durableId="1230774324">
    <w:abstractNumId w:val="26"/>
  </w:num>
  <w:num w:numId="26" w16cid:durableId="692730666">
    <w:abstractNumId w:val="27"/>
  </w:num>
  <w:num w:numId="27" w16cid:durableId="1817183571">
    <w:abstractNumId w:val="32"/>
  </w:num>
  <w:num w:numId="28" w16cid:durableId="395511073">
    <w:abstractNumId w:val="35"/>
  </w:num>
  <w:num w:numId="29" w16cid:durableId="584000741">
    <w:abstractNumId w:val="18"/>
  </w:num>
  <w:num w:numId="30" w16cid:durableId="860969774">
    <w:abstractNumId w:val="30"/>
  </w:num>
  <w:num w:numId="31" w16cid:durableId="65079870">
    <w:abstractNumId w:val="11"/>
  </w:num>
  <w:num w:numId="32" w16cid:durableId="1024787564">
    <w:abstractNumId w:val="31"/>
  </w:num>
  <w:num w:numId="33" w16cid:durableId="1934776570">
    <w:abstractNumId w:val="22"/>
  </w:num>
  <w:num w:numId="34" w16cid:durableId="203371665">
    <w:abstractNumId w:val="36"/>
  </w:num>
  <w:num w:numId="35" w16cid:durableId="363487385">
    <w:abstractNumId w:val="19"/>
  </w:num>
  <w:num w:numId="36" w16cid:durableId="1817918467">
    <w:abstractNumId w:val="12"/>
  </w:num>
  <w:num w:numId="37" w16cid:durableId="1933664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05A1E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24E4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55FB"/>
    <w:rsid w:val="00626A50"/>
    <w:rsid w:val="00664BC7"/>
    <w:rsid w:val="0067736C"/>
    <w:rsid w:val="00691D78"/>
    <w:rsid w:val="00696FAA"/>
    <w:rsid w:val="006A16C4"/>
    <w:rsid w:val="006B00BA"/>
    <w:rsid w:val="006B5ECE"/>
    <w:rsid w:val="006B60BF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07CD"/>
    <w:rsid w:val="0082432F"/>
    <w:rsid w:val="00827F6D"/>
    <w:rsid w:val="008350B3"/>
    <w:rsid w:val="008371AB"/>
    <w:rsid w:val="00843A58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1A1A"/>
    <w:rsid w:val="00A4573F"/>
    <w:rsid w:val="00A6224F"/>
    <w:rsid w:val="00A6738D"/>
    <w:rsid w:val="00A673D6"/>
    <w:rsid w:val="00A673D8"/>
    <w:rsid w:val="00A73209"/>
    <w:rsid w:val="00A7524A"/>
    <w:rsid w:val="00A760F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64DC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03DE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0CD05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vmamani@upt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IC-Project-Status-Report-10673.dotx</Template>
  <TotalTime>2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Elvis MAMANI VALDIVIA</cp:lastModifiedBy>
  <cp:revision>2</cp:revision>
  <cp:lastPrinted>2018-12-11T20:33:00Z</cp:lastPrinted>
  <dcterms:created xsi:type="dcterms:W3CDTF">2024-10-11T04:13:00Z</dcterms:created>
  <dcterms:modified xsi:type="dcterms:W3CDTF">2024-10-11T04:13:00Z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